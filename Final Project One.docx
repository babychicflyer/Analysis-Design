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19A8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SECTION 0 – Universal Course Definition</w:t>
      </w:r>
    </w:p>
    <w:p w14:paraId="0B424F4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STRUCT Course</w:t>
      </w:r>
    </w:p>
    <w:p w14:paraId="09E84C9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STRING number // “CSCI200”</w:t>
      </w:r>
    </w:p>
    <w:p w14:paraId="2FCEB84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STRING title // “Data Structures”</w:t>
      </w:r>
    </w:p>
    <w:p w14:paraId="28809F4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LIST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// may be empty</w:t>
      </w:r>
    </w:p>
    <w:p w14:paraId="696B9A6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STRUCT</w:t>
      </w:r>
    </w:p>
    <w:p w14:paraId="600EFD9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236F1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ENUM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DataStructureChoice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{ VECTOR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HASH ,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 }</w:t>
      </w:r>
      <w:proofErr w:type="gramEnd"/>
    </w:p>
    <w:p w14:paraId="7C6961A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GLOBAL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DataStructureChoice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DS // chosen once in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main( )</w:t>
      </w:r>
      <w:proofErr w:type="gramEnd"/>
    </w:p>
    <w:p w14:paraId="71D51D0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C6DCF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// Singleton containers – only ONE is populated at a time</w:t>
      </w:r>
    </w:p>
    <w:p w14:paraId="4318110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GLOBAL VECTOR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</w:t>
      </w:r>
      <w:proofErr w:type="spellEnd"/>
    </w:p>
    <w:p w14:paraId="0D52FC5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GLOBAL HASH_TABLE&lt;</w:t>
      </w:r>
      <w:proofErr w:type="spellStart"/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STRING,Course</w:t>
      </w:r>
      <w:proofErr w:type="spellEnd"/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&gt;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</w:t>
      </w:r>
      <w:proofErr w:type="spellEnd"/>
    </w:p>
    <w:p w14:paraId="43A7363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GLOBAL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TreeNode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NULL // BST root</w:t>
      </w:r>
    </w:p>
    <w:p w14:paraId="00D71CE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7C32E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idSet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// used while loading for duplicate /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checks</w:t>
      </w:r>
    </w:p>
    <w:p w14:paraId="52BA1DE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LIST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</w:t>
      </w:r>
      <w:proofErr w:type="spellEnd"/>
    </w:p>
    <w:p w14:paraId="491A765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1B5DA6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1 – Common Loader (works with ANY container)</w:t>
      </w:r>
    </w:p>
    <w:p w14:paraId="0DE4F50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loadCourses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fileName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</w:p>
    <w:p w14:paraId="239930D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// 1. Reset everything</w:t>
      </w:r>
    </w:p>
    <w:p w14:paraId="46F2848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idSet.CLEAR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() 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errorLog.CLEAR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60D367F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SWITCH DS</w:t>
      </w:r>
    </w:p>
    <w:p w14:paraId="294853A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CASE VECTOR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gVector.CLEAR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6BE479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CASE HASH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gHash.CLEAR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CCC895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CASE BST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NULL</w:t>
      </w:r>
    </w:p>
    <w:p w14:paraId="2DBD147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SWITCH</w:t>
      </w:r>
    </w:p>
    <w:p w14:paraId="49C6CE8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ED0A5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1D55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Collapse</w:t>
      </w:r>
    </w:p>
    <w:p w14:paraId="1B53281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// 2. Open file</w:t>
      </w:r>
    </w:p>
    <w:p w14:paraId="6035523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OPEN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fileName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FOR READ AS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inFile</w:t>
      </w:r>
      <w:proofErr w:type="spellEnd"/>
    </w:p>
    <w:p w14:paraId="789F143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inFile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NOT_OPENED</w:t>
      </w:r>
    </w:p>
    <w:p w14:paraId="09D769D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"ERROR: cannot open " +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fileName</w:t>
      </w:r>
      <w:proofErr w:type="spellEnd"/>
    </w:p>
    <w:p w14:paraId="2803E0C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</w:t>
      </w:r>
    </w:p>
    <w:p w14:paraId="37D3085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ENDIF</w:t>
      </w:r>
    </w:p>
    <w:p w14:paraId="35F2AC9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D5152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// 3. FIRST PASS – read, parse, RULE-A (≥2 tokens) + duplicates</w:t>
      </w:r>
    </w:p>
    <w:p w14:paraId="3E990DE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line ← 0</w:t>
      </w:r>
    </w:p>
    <w:p w14:paraId="10B7FCA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WHILE NOT EOF(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inFile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</w:p>
    <w:p w14:paraId="7D63D44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line ← line + 1</w:t>
      </w:r>
    </w:p>
    <w:p w14:paraId="79D28FA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READ raw FROM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inFile</w:t>
      </w:r>
      <w:proofErr w:type="spellEnd"/>
    </w:p>
    <w:p w14:paraId="1DDF371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raw ← TRIM( raw )</w:t>
      </w:r>
    </w:p>
    <w:p w14:paraId="17524E3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raw = "" CONTINUE</w:t>
      </w:r>
    </w:p>
    <w:p w14:paraId="4B8E94E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F3395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SPLIT( raw , ',' )</w:t>
      </w:r>
    </w:p>
    <w:p w14:paraId="08EC574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FOR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0 TO tok.SIZE-1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] ← TRIM(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] )</w:t>
      </w:r>
    </w:p>
    <w:p w14:paraId="6DDD75B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F8EFE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tok.SIZE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&lt; 2</w:t>
      </w:r>
    </w:p>
    <w:p w14:paraId="60183A4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errorLog.ADD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"Line " + line + ": fewer than 2 fields" )</w:t>
      </w:r>
    </w:p>
    <w:p w14:paraId="1C80629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CONTINUE</w:t>
      </w:r>
    </w:p>
    <w:p w14:paraId="0453794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ENDIF</w:t>
      </w:r>
    </w:p>
    <w:p w14:paraId="115F54C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444FE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id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[0] ; title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[1]</w:t>
      </w:r>
    </w:p>
    <w:p w14:paraId="04BA233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idSet.CONTAINS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</w:t>
      </w:r>
    </w:p>
    <w:p w14:paraId="73E4D33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errorLog.ADD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"Line " + line + ": duplicate " + id )</w:t>
      </w:r>
    </w:p>
    <w:p w14:paraId="2C87923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CONTINUE</w:t>
      </w:r>
    </w:p>
    <w:p w14:paraId="6801FCE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ENDIF</w:t>
      </w:r>
    </w:p>
    <w:p w14:paraId="2F504CD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idSet.ADD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</w:t>
      </w:r>
    </w:p>
    <w:p w14:paraId="369F9D0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59059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EMPTY_LIST</w:t>
      </w:r>
    </w:p>
    <w:p w14:paraId="0638541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FOR j ← 2 TO tok.SIZE-1</w:t>
      </w:r>
    </w:p>
    <w:p w14:paraId="39FEAED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[j] ≠ ""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prereq.ADD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tok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[j] )</w:t>
      </w:r>
    </w:p>
    <w:p w14:paraId="7A86B96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ENDFOR</w:t>
      </w:r>
    </w:p>
    <w:p w14:paraId="1D82DCC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5CF25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 ← NEW Course</w:t>
      </w:r>
    </w:p>
    <w:p w14:paraId="48CA065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id 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c.title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title 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c.prereqs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</w:t>
      </w:r>
      <w:proofErr w:type="spellEnd"/>
    </w:p>
    <w:p w14:paraId="09611DE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C5F86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store in the selected container</w:t>
      </w:r>
    </w:p>
    <w:p w14:paraId="5ED718B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SWITCH DS</w:t>
      </w:r>
    </w:p>
    <w:p w14:paraId="7CDC6FE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VECTOR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gVector.ADD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</w:t>
      </w:r>
    </w:p>
    <w:p w14:paraId="2FBE1D6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HASH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gHash.PUT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, c )</w:t>
      </w:r>
    </w:p>
    <w:p w14:paraId="2B7AD78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BST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bstInsert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c )</w:t>
      </w:r>
    </w:p>
    <w:p w14:paraId="22AA369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 SWITCH</w:t>
      </w:r>
    </w:p>
    <w:p w14:paraId="76FD510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ENDWHILE</w:t>
      </w:r>
    </w:p>
    <w:p w14:paraId="6F1AD51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CLOSE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inFile</w:t>
      </w:r>
      <w:proofErr w:type="spellEnd"/>
    </w:p>
    <w:p w14:paraId="736D686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4B5FA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// 4. SECOND PASS – RULE-B every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must exist</w:t>
      </w:r>
    </w:p>
    <w:p w14:paraId="31A09B7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checkP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</w:t>
      </w:r>
    </w:p>
    <w:p w14:paraId="79785D3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FOR EACH p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c.prereqs</w:t>
      </w:r>
      <w:proofErr w:type="spellEnd"/>
    </w:p>
    <w:p w14:paraId="199C3FE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IF NOT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idSet.CONTAINS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p )</w:t>
      </w:r>
    </w:p>
    <w:p w14:paraId="1A4B3FD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    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errorLog.ADD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"Course " +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+</w:t>
      </w:r>
    </w:p>
    <w:p w14:paraId="53DC7E7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      " lists unknown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prereq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" + p )</w:t>
      </w:r>
    </w:p>
    <w:p w14:paraId="4CED260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ENDIF</w:t>
      </w:r>
    </w:p>
    <w:p w14:paraId="40D993B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ENDFOR</w:t>
      </w:r>
    </w:p>
    <w:p w14:paraId="7605C3C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END PROCEDURE</w:t>
      </w:r>
    </w:p>
    <w:p w14:paraId="563393E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BD3DF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SWITCH DS</w:t>
      </w:r>
    </w:p>
    <w:p w14:paraId="5DFEDFA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CASE VECTOR   FOR EACH c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checkP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</w:t>
      </w:r>
    </w:p>
    <w:p w14:paraId="15D803D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CASE HASH     FOR EACH c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gHash.VALUES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()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checkP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</w:t>
      </w:r>
    </w:p>
    <w:p w14:paraId="1B17D24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CASE BST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bstInOrder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checkP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)    // see §3</w:t>
      </w:r>
    </w:p>
    <w:p w14:paraId="7BE9D33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END SWITCH</w:t>
      </w:r>
    </w:p>
    <w:p w14:paraId="5458C96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329DB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// 5. Report errors (if any) and abort the load</w:t>
      </w:r>
    </w:p>
    <w:p w14:paraId="49D9BC5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IF NOT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errorLog.IS_EMPTY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11B324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"FILE FORMAT ERRORS:"</w:t>
      </w:r>
    </w:p>
    <w:p w14:paraId="4B65352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FOR EACH e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errorLog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PRINT "  " + e</w:t>
      </w:r>
    </w:p>
    <w:p w14:paraId="04B5AF3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// wipe container so program remains in a safe state</w:t>
      </w:r>
    </w:p>
    <w:p w14:paraId="4910208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SWITCH DS</w:t>
      </w:r>
    </w:p>
    <w:p w14:paraId="0ABCE0C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VECTOR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gVector.CLEAR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0B0887F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HASH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gHash.CLEAR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6155D03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BST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NULL</w:t>
      </w:r>
    </w:p>
    <w:p w14:paraId="3422EAD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 SWITCH</w:t>
      </w:r>
    </w:p>
    <w:p w14:paraId="3A97E77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</w:t>
      </w:r>
    </w:p>
    <w:p w14:paraId="7096896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ENDIF</w:t>
      </w:r>
    </w:p>
    <w:p w14:paraId="5A222CD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1E96F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PRINT "Loaded " +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idSet.SIZE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 + " courses successfully."</w:t>
      </w:r>
    </w:p>
    <w:p w14:paraId="6C921BF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3C474F8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D5F92D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2 – Vector Helper Routines</w:t>
      </w:r>
    </w:p>
    <w:p w14:paraId="137E5FC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vecPrintOne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</w:t>
      </w:r>
    </w:p>
    <w:p w14:paraId="722E2DB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FOR EACH c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</w:t>
      </w:r>
      <w:proofErr w:type="spellEnd"/>
    </w:p>
    <w:p w14:paraId="709D859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= id</w:t>
      </w:r>
    </w:p>
    <w:p w14:paraId="661A310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printBlock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 ; RETURN</w:t>
      </w:r>
    </w:p>
    <w:p w14:paraId="15D8485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ENDFOR</w:t>
      </w:r>
    </w:p>
    <w:p w14:paraId="255C072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 "Course " + id + " not found."</w:t>
      </w:r>
    </w:p>
    <w:p w14:paraId="568C0D7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55ED1F9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E2A94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vecPrintAll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068490B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SORT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Course.number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ASCENDING // O(n log n)</w:t>
      </w:r>
    </w:p>
    <w:p w14:paraId="26B15FE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FOR EACH c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gVector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printLine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</w:t>
      </w:r>
    </w:p>
    <w:p w14:paraId="7DB7FD9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1687CB2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3F41E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3 – BST Helper Routines</w:t>
      </w:r>
    </w:p>
    <w:p w14:paraId="3125C5F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STRUCT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TreeNode</w:t>
      </w:r>
      <w:proofErr w:type="spellEnd"/>
    </w:p>
    <w:p w14:paraId="1127B2A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Course data</w:t>
      </w:r>
    </w:p>
    <w:p w14:paraId="3AFD6D1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TreeNode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* left</w:t>
      </w:r>
    </w:p>
    <w:p w14:paraId="274DC1B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TreeNode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* right</w:t>
      </w:r>
    </w:p>
    <w:p w14:paraId="6D0DB7E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STRUCT</w:t>
      </w:r>
    </w:p>
    <w:p w14:paraId="4255607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6210E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FUNCTION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bstInsert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node , c ) RETURNS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TreeNode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D2ED0F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node = NULL</w:t>
      </w:r>
    </w:p>
    <w:p w14:paraId="78149C2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node ← NEW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TreeNode</w:t>
      </w:r>
      <w:proofErr w:type="spellEnd"/>
    </w:p>
    <w:p w14:paraId="49B6817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node.data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c 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node.left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node.right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NULL</w:t>
      </w:r>
    </w:p>
    <w:p w14:paraId="7992A10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RETURN node</w:t>
      </w:r>
    </w:p>
    <w:p w14:paraId="0937823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ENDIF</w:t>
      </w:r>
    </w:p>
    <w:p w14:paraId="318B9CE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&lt;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node.data.number</w:t>
      </w:r>
      <w:proofErr w:type="spellEnd"/>
    </w:p>
    <w:p w14:paraId="540EF56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node.left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bstInsert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node.left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c )</w:t>
      </w:r>
    </w:p>
    <w:p w14:paraId="5CE84B3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ELSE</w:t>
      </w:r>
    </w:p>
    <w:p w14:paraId="5699CFD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node.right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bstInsert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node.right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c )</w:t>
      </w:r>
    </w:p>
    <w:p w14:paraId="65C890E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ENDIF</w:t>
      </w:r>
    </w:p>
    <w:p w14:paraId="5A6ACCA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RETURN node</w:t>
      </w:r>
    </w:p>
    <w:p w14:paraId="4E3AC08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FUNCTION</w:t>
      </w:r>
    </w:p>
    <w:p w14:paraId="3EF8869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FDAE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FUNCTION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bstSearch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node , id ) RETURNS Course | NULL</w:t>
      </w:r>
    </w:p>
    <w:p w14:paraId="158E4C9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node = NULL RETURN NULL</w:t>
      </w:r>
    </w:p>
    <w:p w14:paraId="0F1C902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IF id =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node.data.number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RETURN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node.data</w:t>
      </w:r>
      <w:proofErr w:type="spellEnd"/>
    </w:p>
    <w:p w14:paraId="55D1E49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IF id &lt;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node.data.number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RETURN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bstSearch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node.left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id )</w:t>
      </w:r>
    </w:p>
    <w:p w14:paraId="703BE4F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ELSE RETURN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bstSearch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node.right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, id )</w:t>
      </w:r>
    </w:p>
    <w:p w14:paraId="44CD10E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FUNCTION</w:t>
      </w:r>
    </w:p>
    <w:p w14:paraId="0A0E814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834BD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bstInOrder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node , VISIT )</w:t>
      </w:r>
    </w:p>
    <w:p w14:paraId="6D00CA3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node = NULL RETURN</w:t>
      </w:r>
    </w:p>
    <w:p w14:paraId="525ACE1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bstInOrder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node.left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VISIT )</w:t>
      </w:r>
    </w:p>
    <w:p w14:paraId="00A20D7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VISIT(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node.data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)</w:t>
      </w:r>
    </w:p>
    <w:p w14:paraId="63EB93C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bstInOrder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node.right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, VISIT )</w:t>
      </w:r>
    </w:p>
    <w:p w14:paraId="5F9020D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3747BEB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6CC66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bstPrintOne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</w:t>
      </w:r>
    </w:p>
    <w:p w14:paraId="260344C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result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bstSearch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id )</w:t>
      </w:r>
    </w:p>
    <w:p w14:paraId="6672D32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result = NULL PRINT "Course " + id + " not found."</w:t>
      </w:r>
    </w:p>
    <w:p w14:paraId="5E1B238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ELSE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printBlock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result )</w:t>
      </w:r>
    </w:p>
    <w:p w14:paraId="522E0FB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END PROCEDURE</w:t>
      </w:r>
    </w:p>
    <w:p w14:paraId="4C1E938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0DD7D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bstPrintAll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A1F19D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bstInOrder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gRoot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,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printLine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) // already sorted O(n)</w:t>
      </w:r>
    </w:p>
    <w:p w14:paraId="263038A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22FA6B2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F08308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4 – Hash-Table Helper Routines</w:t>
      </w:r>
    </w:p>
    <w:p w14:paraId="5D54543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hashPrintOne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</w:t>
      </w:r>
    </w:p>
    <w:p w14:paraId="072FB3E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gHash.CONTAINS_KEY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</w:t>
      </w:r>
    </w:p>
    <w:p w14:paraId="4C144F7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printBlock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(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gHash.GET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id ) )</w:t>
      </w:r>
    </w:p>
    <w:p w14:paraId="4238B5A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ELSE</w:t>
      </w:r>
    </w:p>
    <w:p w14:paraId="149DE7C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 "Course " + id + " not found."</w:t>
      </w:r>
    </w:p>
    <w:p w14:paraId="08D2109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ENDIF</w:t>
      </w:r>
    </w:p>
    <w:p w14:paraId="7DD3536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2F32D15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9597F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hashPrintAll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44F3189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tmp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←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gHash.VALUES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 // O(n)</w:t>
      </w:r>
    </w:p>
    <w:p w14:paraId="3D037ED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SORT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tmp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BY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Course.number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ASCENDING // O(n log n)</w:t>
      </w:r>
    </w:p>
    <w:p w14:paraId="4A2524F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FOR EACH c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tmp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printLine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</w:t>
      </w:r>
    </w:p>
    <w:p w14:paraId="0E07058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3E6C971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6224BD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5 – Universal Print Utilities</w:t>
      </w:r>
    </w:p>
    <w:p w14:paraId="190E8DE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printBlock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 // full multi-line version</w:t>
      </w:r>
    </w:p>
    <w:p w14:paraId="5E65D8F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PRINT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+ ": " +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c.title</w:t>
      </w:r>
      <w:proofErr w:type="spellEnd"/>
    </w:p>
    <w:p w14:paraId="0441489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c.prereqs.IS_EMPTY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578B4A1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 " Prerequisites: none"</w:t>
      </w:r>
    </w:p>
    <w:p w14:paraId="15A5F76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ELSE</w:t>
      </w:r>
    </w:p>
    <w:p w14:paraId="1B11C46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PRINT " Prerequisites:"</w:t>
      </w:r>
    </w:p>
    <w:p w14:paraId="13A75E0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FOR EACH p IN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c.prereqs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PRINT " " + p</w:t>
      </w:r>
    </w:p>
    <w:p w14:paraId="16D02E5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ENDIF</w:t>
      </w:r>
    </w:p>
    <w:p w14:paraId="4B8F28C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4E1C64A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4F7A3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PROCEDURE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printLine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 ) // single line (for sorted list)</w:t>
      </w:r>
    </w:p>
    <w:p w14:paraId="2E109EB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PRINT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c.number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+ " | " +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c.title</w:t>
      </w:r>
      <w:proofErr w:type="spellEnd"/>
    </w:p>
    <w:p w14:paraId="4EA5D3A8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4AB5B39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2023A7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6 – Menu (works for ANY structure)</w:t>
      </w:r>
    </w:p>
    <w:p w14:paraId="42BBEAC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PROCEDURE main()</w:t>
      </w:r>
    </w:p>
    <w:p w14:paraId="3E2B8D6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PRINT "Select container 1-Vector 2-Hash 3-BST : "</w:t>
      </w:r>
    </w:p>
    <w:p w14:paraId="27DD1EA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READ pick</w:t>
      </w:r>
    </w:p>
    <w:p w14:paraId="68ED01B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pick = 1 DS ← VECTOR</w:t>
      </w:r>
    </w:p>
    <w:p w14:paraId="6768CE8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pick = 2 DS ← HASH</w:t>
      </w:r>
    </w:p>
    <w:p w14:paraId="3AC72E1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IF pick = 3 DS ← BST</w:t>
      </w:r>
    </w:p>
    <w:p w14:paraId="063EF7A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B075D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5E30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Collapse</w:t>
      </w:r>
    </w:p>
    <w:p w14:paraId="4B03F55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REPEAT</w:t>
      </w:r>
    </w:p>
    <w:p w14:paraId="71E7C3F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"\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nMenu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"</w:t>
      </w:r>
    </w:p>
    <w:p w14:paraId="6357131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 1 – Load data file"</w:t>
      </w:r>
    </w:p>
    <w:p w14:paraId="1E83F9C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 2 – Print entire course list (A→Z)"</w:t>
      </w:r>
    </w:p>
    <w:p w14:paraId="4812F9E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 3 – Print ONE course &amp; prerequisites"</w:t>
      </w:r>
    </w:p>
    <w:p w14:paraId="1B09D0E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PRINT " 9 – Exit"</w:t>
      </w:r>
    </w:p>
    <w:p w14:paraId="629F504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READ choice</w:t>
      </w:r>
    </w:p>
    <w:p w14:paraId="14D6CBD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57DFF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        SWITCH choice</w:t>
      </w:r>
    </w:p>
    <w:p w14:paraId="3937B1D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1</w:t>
      </w:r>
    </w:p>
    <w:p w14:paraId="28AD636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PRINT "Enter file name: "</w:t>
      </w:r>
    </w:p>
    <w:p w14:paraId="1ECB8DBC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READ f</w:t>
      </w:r>
    </w:p>
    <w:p w14:paraId="02092FE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loadCourses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f )</w:t>
      </w:r>
    </w:p>
    <w:p w14:paraId="35806DA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2</w:t>
      </w:r>
    </w:p>
    <w:p w14:paraId="1AFAFE8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SWITCH DS</w:t>
      </w:r>
    </w:p>
    <w:p w14:paraId="2A044D2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CASE VECTOR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vecPrintAll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020F9FA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CASE HASH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hashPrintAll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2C6D0AD6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CASE BST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bstPrintAll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()</w:t>
      </w:r>
    </w:p>
    <w:p w14:paraId="6E45718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END SWITCH</w:t>
      </w:r>
    </w:p>
    <w:p w14:paraId="7922662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3</w:t>
      </w:r>
    </w:p>
    <w:p w14:paraId="37B67D2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PRINT "Enter course number: "</w:t>
      </w:r>
    </w:p>
    <w:p w14:paraId="6EEB180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READ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cid</w:t>
      </w:r>
      <w:proofErr w:type="spellEnd"/>
    </w:p>
    <w:p w14:paraId="4C06AC5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SWITCH DS</w:t>
      </w:r>
    </w:p>
    <w:p w14:paraId="370EB55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CASE VECTOR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vecPrintOne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cid )</w:t>
      </w:r>
    </w:p>
    <w:p w14:paraId="4A4E95E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CASE HASH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hashPrintOne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cid )</w:t>
      </w:r>
    </w:p>
    <w:p w14:paraId="43D8AE1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        CASE BST      </w:t>
      </w:r>
      <w:proofErr w:type="spell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bstPrintOne</w:t>
      </w:r>
      <w:proofErr w:type="spell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( cid )</w:t>
      </w:r>
    </w:p>
    <w:p w14:paraId="6A9B313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        END SWITCH</w:t>
      </w:r>
    </w:p>
    <w:p w14:paraId="5EBB35A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CASE 9  BREAK</w:t>
      </w:r>
    </w:p>
    <w:p w14:paraId="4F058C5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  DEFAULT PRINT "Invalid menu choice."</w:t>
      </w:r>
    </w:p>
    <w:p w14:paraId="22E52B63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END SWITCH</w:t>
      </w:r>
    </w:p>
    <w:p w14:paraId="4CBE49A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UNTIL FALSE</w:t>
      </w:r>
    </w:p>
    <w:p w14:paraId="3B1BAF6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25F82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   PRINT "Good-bye!"</w:t>
      </w:r>
    </w:p>
    <w:p w14:paraId="3BAE17A2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END PROCEDURE</w:t>
      </w:r>
    </w:p>
    <w:p w14:paraId="20CD7A6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DE4FB5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lastRenderedPageBreak/>
        <w:t>SECTION 7 – Big-O &amp; Memory Comparison</w:t>
      </w:r>
    </w:p>
    <w:p w14:paraId="2145C4BD" w14:textId="5195A51C" w:rsidR="00D23216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Let n = #courses, m = total prerequisites.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728"/>
        <w:gridCol w:w="1728"/>
        <w:gridCol w:w="1728"/>
        <w:gridCol w:w="1728"/>
      </w:tblGrid>
      <w:tr w:rsidR="00D23216" w14:paraId="0587844B" w14:textId="77777777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3D7906BF" w14:textId="131392FE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704A43A" w14:textId="050CE82E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Load File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381D32EA" w14:textId="14620E3B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Print ONE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53371FC9" w14:textId="3DE227E1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Print ALL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4CB47A0" w14:textId="6DAE44E3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Extra Space</w:t>
            </w:r>
          </w:p>
        </w:tc>
      </w:tr>
      <w:tr w:rsidR="00D23216" w14:paraId="0815D785" w14:textId="77777777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B537AC9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Vector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7C9A52CC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7675DF6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638C77F6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log 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1EE31127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</w:tr>
      <w:tr w:rsidR="00D23216" w14:paraId="1B166000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8F9AE55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Hash Table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2DA1C261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31AAD25D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O(1) avg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1550C6F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log 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36CABF37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</w:tr>
      <w:tr w:rsidR="00D23216" w14:paraId="6202EC37" w14:textId="77777777">
        <w:tblPrEx>
          <w:tblBorders>
            <w:top w:val="none" w:sz="0" w:space="0" w:color="auto"/>
          </w:tblBorders>
        </w:tblPrEx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46D95B9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BST (avg)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3B15BD1D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C04D262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O(log 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7007D310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7739085E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</w:tr>
      <w:tr w:rsidR="00D23216" w14:paraId="78519C8F" w14:textId="77777777">
        <w:tc>
          <w:tcPr>
            <w:tcW w:w="183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252CF3BE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 xml:space="preserve">BST (worst </w:t>
            </w:r>
            <w:proofErr w:type="spellStart"/>
            <w:r>
              <w:rPr>
                <w:rFonts w:ascii="Helvetica" w:hAnsi="Helvetica" w:cs="Helvetica"/>
                <w:kern w:val="0"/>
              </w:rPr>
              <w:t>unbal</w:t>
            </w:r>
            <w:proofErr w:type="spellEnd"/>
            <w:r>
              <w:rPr>
                <w:rFonts w:ascii="Helvetica" w:hAnsi="Helvetica" w:cs="Helvetica"/>
                <w:kern w:val="0"/>
              </w:rPr>
              <w:t>.)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88F79DE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43431C2E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009CE516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O(n)</w:t>
            </w:r>
          </w:p>
        </w:tc>
        <w:tc>
          <w:tcPr>
            <w:tcW w:w="17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left w:w="20" w:type="nil"/>
              <w:bottom w:w="20" w:type="nil"/>
              <w:right w:w="100" w:type="nil"/>
            </w:tcMar>
            <w:vAlign w:val="center"/>
          </w:tcPr>
          <w:p w14:paraId="1E0D1E56" w14:textId="77777777" w:rsidR="00D23216" w:rsidRDefault="00D2321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" w:hAnsi="Helvetica" w:cs="Helvetica"/>
                <w:kern w:val="0"/>
              </w:rPr>
              <w:t>O(n + m)</w:t>
            </w:r>
          </w:p>
        </w:tc>
      </w:tr>
    </w:tbl>
    <w:p w14:paraId="4B852E9D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5A1154" w14:textId="3A08535F" w:rsidR="00E2324A" w:rsidRPr="00E2324A" w:rsidRDefault="00577277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//</w:t>
      </w:r>
      <w:r w:rsidR="00E2324A" w:rsidRPr="00E2324A">
        <w:rPr>
          <w:rFonts w:ascii="Times New Roman" w:eastAsia="Times New Roman" w:hAnsi="Times New Roman" w:cs="Times New Roman"/>
          <w:kern w:val="0"/>
          <w14:ligatures w14:val="none"/>
        </w:rPr>
        <w:t>Notes</w:t>
      </w:r>
    </w:p>
    <w:p w14:paraId="4D57AA9E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• Hash and vector both need an O(n log n) sort before printing the list; BST’s in-order traversal is already sorted.</w:t>
      </w:r>
    </w:p>
    <w:p w14:paraId="373946D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• All three hold every Course object exactly once → Θ(n + m) extra memory.</w:t>
      </w:r>
    </w:p>
    <w:p w14:paraId="2B5F7EF9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• Hash has fastest single-lookup; BST has fastest full-list print; vector is simplest.</w:t>
      </w:r>
    </w:p>
    <w:p w14:paraId="6B040336" w14:textId="77777777" w:rsidR="004A3286" w:rsidRPr="004A3286" w:rsidRDefault="004A3286" w:rsidP="004A3286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Advantages / Disadvantages</w:t>
      </w:r>
    </w:p>
    <w:p w14:paraId="13FC295A" w14:textId="77777777" w:rsidR="004A3286" w:rsidRPr="004A3286" w:rsidRDefault="004A3286" w:rsidP="004A3286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Vector</w:t>
      </w:r>
    </w:p>
    <w:p w14:paraId="4BCB2967" w14:textId="77777777" w:rsidR="004A3286" w:rsidRPr="004A3286" w:rsidRDefault="004A3286" w:rsidP="004A3286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Simplest to code and debug.</w:t>
      </w:r>
    </w:p>
    <w:p w14:paraId="4C0027BD" w14:textId="77777777" w:rsidR="004A3286" w:rsidRPr="004A3286" w:rsidRDefault="004A3286" w:rsidP="004A3286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Data kept in contiguous memory → cache-friendly.</w:t>
      </w:r>
      <w:r w:rsidRPr="004A328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– </w:t>
      </w:r>
      <w:proofErr w:type="spellStart"/>
      <w:r w:rsidRPr="004A3286">
        <w:rPr>
          <w:rFonts w:ascii="Times New Roman" w:eastAsia="Times New Roman" w:hAnsi="Times New Roman" w:cs="Times New Roman"/>
          <w:kern w:val="0"/>
          <w14:ligatures w14:val="none"/>
        </w:rPr>
        <w:t>printOne</w:t>
      </w:r>
      <w:proofErr w:type="spellEnd"/>
      <w:r w:rsidRPr="004A3286">
        <w:rPr>
          <w:rFonts w:ascii="Times New Roman" w:eastAsia="Times New Roman" w:hAnsi="Times New Roman" w:cs="Times New Roman"/>
          <w:kern w:val="0"/>
          <w14:ligatures w14:val="none"/>
        </w:rPr>
        <w:t xml:space="preserve"> is linear; slows down as n grows.</w:t>
      </w:r>
      <w:r w:rsidRPr="004A3286">
        <w:rPr>
          <w:rFonts w:ascii="Times New Roman" w:eastAsia="Times New Roman" w:hAnsi="Times New Roman" w:cs="Times New Roman"/>
          <w:kern w:val="0"/>
          <w14:ligatures w14:val="none"/>
        </w:rPr>
        <w:br/>
        <w:t>– Needs Θ(n log n) sort every time “</w:t>
      </w:r>
      <w:proofErr w:type="spellStart"/>
      <w:r w:rsidRPr="004A3286">
        <w:rPr>
          <w:rFonts w:ascii="Times New Roman" w:eastAsia="Times New Roman" w:hAnsi="Times New Roman" w:cs="Times New Roman"/>
          <w:kern w:val="0"/>
          <w14:ligatures w14:val="none"/>
        </w:rPr>
        <w:t>printAll</w:t>
      </w:r>
      <w:proofErr w:type="spellEnd"/>
      <w:r w:rsidRPr="004A3286">
        <w:rPr>
          <w:rFonts w:ascii="Times New Roman" w:eastAsia="Times New Roman" w:hAnsi="Times New Roman" w:cs="Times New Roman"/>
          <w:kern w:val="0"/>
          <w14:ligatures w14:val="none"/>
        </w:rPr>
        <w:t>” is invoked.</w:t>
      </w:r>
    </w:p>
    <w:p w14:paraId="3D0156E6" w14:textId="77777777" w:rsidR="004A3286" w:rsidRPr="004A3286" w:rsidRDefault="004A3286" w:rsidP="004A3286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Hash Table</w:t>
      </w:r>
    </w:p>
    <w:p w14:paraId="776F9C34" w14:textId="77777777" w:rsidR="004A3286" w:rsidRPr="004A3286" w:rsidRDefault="004A3286" w:rsidP="004A3286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Average Θ(1) lookup — best for many individual course queries.</w:t>
      </w:r>
    </w:p>
    <w:p w14:paraId="0FC87140" w14:textId="77777777" w:rsidR="004A3286" w:rsidRPr="004A3286" w:rsidRDefault="004A3286" w:rsidP="004A3286">
      <w:pPr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Insertion during file load also Θ(1).</w:t>
      </w:r>
      <w:r w:rsidRPr="004A3286">
        <w:rPr>
          <w:rFonts w:ascii="Times New Roman" w:eastAsia="Times New Roman" w:hAnsi="Times New Roman" w:cs="Times New Roman"/>
          <w:kern w:val="0"/>
          <w14:ligatures w14:val="none"/>
        </w:rPr>
        <w:br/>
        <w:t>– Unordered by nature; must copy &amp; sort to print alphabetically (Θ(n log n)).</w:t>
      </w:r>
      <w:r w:rsidRPr="004A3286">
        <w:rPr>
          <w:rFonts w:ascii="Times New Roman" w:eastAsia="Times New Roman" w:hAnsi="Times New Roman" w:cs="Times New Roman"/>
          <w:kern w:val="0"/>
          <w14:ligatures w14:val="none"/>
        </w:rPr>
        <w:br/>
        <w:t>– Slightly higher constant memory overhead for buckets.</w:t>
      </w:r>
    </w:p>
    <w:p w14:paraId="17AD6F8E" w14:textId="77777777" w:rsidR="004A3286" w:rsidRPr="004A3286" w:rsidRDefault="004A3286" w:rsidP="004A3286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Binary-Search Tree</w:t>
      </w:r>
    </w:p>
    <w:p w14:paraId="739D631D" w14:textId="77777777" w:rsidR="004A3286" w:rsidRPr="004A3286" w:rsidRDefault="004A3286" w:rsidP="004A3286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 xml:space="preserve">In-order traversal already sorted → </w:t>
      </w:r>
      <w:proofErr w:type="spellStart"/>
      <w:r w:rsidRPr="004A3286">
        <w:rPr>
          <w:rFonts w:ascii="Times New Roman" w:eastAsia="Times New Roman" w:hAnsi="Times New Roman" w:cs="Times New Roman"/>
          <w:kern w:val="0"/>
          <w14:ligatures w14:val="none"/>
        </w:rPr>
        <w:t>printAll</w:t>
      </w:r>
      <w:proofErr w:type="spellEnd"/>
      <w:r w:rsidRPr="004A3286">
        <w:rPr>
          <w:rFonts w:ascii="Times New Roman" w:eastAsia="Times New Roman" w:hAnsi="Times New Roman" w:cs="Times New Roman"/>
          <w:kern w:val="0"/>
          <w14:ligatures w14:val="none"/>
        </w:rPr>
        <w:t xml:space="preserve"> in Θ(n) with no extra memory.</w:t>
      </w:r>
    </w:p>
    <w:p w14:paraId="77F04924" w14:textId="77777777" w:rsidR="004A3286" w:rsidRPr="004A3286" w:rsidRDefault="004A3286" w:rsidP="004A3286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286">
        <w:rPr>
          <w:rFonts w:ascii="Times New Roman" w:eastAsia="Times New Roman" w:hAnsi="Times New Roman" w:cs="Times New Roman"/>
          <w:kern w:val="0"/>
          <w14:ligatures w14:val="none"/>
        </w:rPr>
        <w:t>Balanced tree gives Θ(log n) searches (still fast).</w:t>
      </w:r>
      <w:r w:rsidRPr="004A3286">
        <w:rPr>
          <w:rFonts w:ascii="Times New Roman" w:eastAsia="Times New Roman" w:hAnsi="Times New Roman" w:cs="Times New Roman"/>
          <w:kern w:val="0"/>
          <w14:ligatures w14:val="none"/>
        </w:rPr>
        <w:br/>
        <w:t>– If not self-balancing, the worst case degenerates to linear.</w:t>
      </w:r>
      <w:r w:rsidRPr="004A3286">
        <w:rPr>
          <w:rFonts w:ascii="Times New Roman" w:eastAsia="Times New Roman" w:hAnsi="Times New Roman" w:cs="Times New Roman"/>
          <w:kern w:val="0"/>
          <w14:ligatures w14:val="none"/>
        </w:rPr>
        <w:br/>
        <w:t>– Pointer-heavy; more bookkeeping code than vector/hash.</w:t>
      </w:r>
    </w:p>
    <w:p w14:paraId="0996DA4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95B8B0" w14:textId="77777777" w:rsidR="00E2324A" w:rsidRPr="00577277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:u w:val="single"/>
          <w14:ligatures w14:val="none"/>
        </w:rPr>
      </w:pPr>
      <w:r w:rsidRPr="00577277">
        <w:rPr>
          <w:rFonts w:ascii="Times New Roman" w:eastAsia="Times New Roman" w:hAnsi="Times New Roman" w:cs="Times New Roman"/>
          <w:kern w:val="0"/>
          <w:u w:val="single"/>
          <w14:ligatures w14:val="none"/>
        </w:rPr>
        <w:t>SECTION 8 – Recommendation</w:t>
      </w:r>
    </w:p>
    <w:p w14:paraId="62089A34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• If the advising tool will be used mostly to list the entire curriculum (Option 2) then</w:t>
      </w:r>
    </w:p>
    <w:p w14:paraId="3E084C5A" w14:textId="2811A412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use the Binary Search Tree – O(n) list printing with no extra sort.</w:t>
      </w:r>
    </w:p>
    <w:p w14:paraId="5F65E7E5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• If the tool will be used mostly for many random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look-ups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of individual courses (Option 3)</w:t>
      </w:r>
    </w:p>
    <w:p w14:paraId="771762F7" w14:textId="47D00255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choose the Hash Table –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1) average search.</w:t>
      </w:r>
    </w:p>
    <w:p w14:paraId="573C837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• The vector version is easy to implement but scales worst for frequent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look-ups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(O(n) each)</w:t>
      </w:r>
    </w:p>
    <w:p w14:paraId="063EFD20" w14:textId="11F64EC6" w:rsid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and still needs a full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 log n) sort to list the courses.</w:t>
      </w:r>
    </w:p>
    <w:p w14:paraId="67F3042F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8171B1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For the combined workload described in the scenario (one full list + many individual queries)</w:t>
      </w:r>
    </w:p>
    <w:p w14:paraId="35F36E9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the Hash Table offers the lowest total run time:</w:t>
      </w:r>
    </w:p>
    <w:p w14:paraId="56E56D4B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– Same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n log n) cost to create the sorted list (one extra sorting pass).</w:t>
      </w:r>
    </w:p>
    <w:p w14:paraId="3A9EAE10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– Significantly faster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O(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1) individual queries thereafter.</w:t>
      </w:r>
    </w:p>
    <w:p w14:paraId="74887127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69E11A" w14:textId="77777777" w:rsidR="00E2324A" w:rsidRPr="00E2324A" w:rsidRDefault="00E2324A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Therefore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the recommended data structure for the final coded program </w:t>
      </w:r>
      <w:proofErr w:type="gramStart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>is:</w:t>
      </w:r>
      <w:proofErr w:type="gramEnd"/>
      <w:r w:rsidRPr="00E2324A">
        <w:rPr>
          <w:rFonts w:ascii="Times New Roman" w:eastAsia="Times New Roman" w:hAnsi="Times New Roman" w:cs="Times New Roman"/>
          <w:kern w:val="0"/>
          <w14:ligatures w14:val="none"/>
        </w:rPr>
        <w:t xml:space="preserve"> HASH TABLE.</w:t>
      </w:r>
    </w:p>
    <w:p w14:paraId="3DABE0CF" w14:textId="70F469EB" w:rsidR="00AE1F91" w:rsidRPr="002821EB" w:rsidRDefault="00AE1F91" w:rsidP="00E2324A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E1F91" w:rsidRPr="002821E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52DCA" w14:textId="77777777" w:rsidR="00EB5E00" w:rsidRDefault="00EB5E00" w:rsidP="000C3A87">
      <w:pPr>
        <w:spacing w:after="0" w:line="240" w:lineRule="auto"/>
      </w:pPr>
      <w:r>
        <w:separator/>
      </w:r>
    </w:p>
  </w:endnote>
  <w:endnote w:type="continuationSeparator" w:id="0">
    <w:p w14:paraId="077DD221" w14:textId="77777777" w:rsidR="00EB5E00" w:rsidRDefault="00EB5E00" w:rsidP="000C3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BA24D" w14:textId="77777777" w:rsidR="00EB5E00" w:rsidRDefault="00EB5E00" w:rsidP="000C3A87">
      <w:pPr>
        <w:spacing w:after="0" w:line="240" w:lineRule="auto"/>
      </w:pPr>
      <w:r>
        <w:separator/>
      </w:r>
    </w:p>
  </w:footnote>
  <w:footnote w:type="continuationSeparator" w:id="0">
    <w:p w14:paraId="235D54F7" w14:textId="77777777" w:rsidR="00EB5E00" w:rsidRDefault="00EB5E00" w:rsidP="000C3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4C430" w14:textId="77777777" w:rsidR="000C3A87" w:rsidRDefault="000C3A87" w:rsidP="000C3A87">
    <w:pPr>
      <w:pStyle w:val="Header"/>
      <w:jc w:val="center"/>
    </w:pPr>
    <w:r>
      <w:rPr>
        <w:noProof/>
      </w:rPr>
      <w:drawing>
        <wp:inline distT="0" distB="0" distL="0" distR="0" wp14:anchorId="78BACCFB" wp14:editId="3156BCFC">
          <wp:extent cx="1104900" cy="469900"/>
          <wp:effectExtent l="0" t="0" r="0" b="0"/>
          <wp:docPr id="61144595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1445953" name="Graphic 611445953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2CE"/>
    <w:multiLevelType w:val="multilevel"/>
    <w:tmpl w:val="42483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048C6"/>
    <w:multiLevelType w:val="multilevel"/>
    <w:tmpl w:val="465A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4E7F84"/>
    <w:multiLevelType w:val="multilevel"/>
    <w:tmpl w:val="62C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5040470">
    <w:abstractNumId w:val="0"/>
  </w:num>
  <w:num w:numId="2" w16cid:durableId="1708985">
    <w:abstractNumId w:val="1"/>
  </w:num>
  <w:num w:numId="3" w16cid:durableId="492569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4A"/>
    <w:rsid w:val="000C3A87"/>
    <w:rsid w:val="002821EB"/>
    <w:rsid w:val="002E28CC"/>
    <w:rsid w:val="003B7947"/>
    <w:rsid w:val="004A3286"/>
    <w:rsid w:val="00577277"/>
    <w:rsid w:val="005E1B6A"/>
    <w:rsid w:val="0068666C"/>
    <w:rsid w:val="00896A2B"/>
    <w:rsid w:val="008C022C"/>
    <w:rsid w:val="009251D4"/>
    <w:rsid w:val="00AB5829"/>
    <w:rsid w:val="00AE1F91"/>
    <w:rsid w:val="00C0125D"/>
    <w:rsid w:val="00D23216"/>
    <w:rsid w:val="00E2324A"/>
    <w:rsid w:val="00EB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ED3B"/>
  <w15:chartTrackingRefBased/>
  <w15:docId w15:val="{E7B81C37-F52F-5E48-864A-78A8B507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3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A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87"/>
  </w:style>
  <w:style w:type="paragraph" w:styleId="Footer">
    <w:name w:val="footer"/>
    <w:basedOn w:val="Normal"/>
    <w:link w:val="FooterChar"/>
    <w:uiPriority w:val="99"/>
    <w:unhideWhenUsed/>
    <w:rsid w:val="000C3A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87"/>
  </w:style>
  <w:style w:type="character" w:styleId="HTMLCode">
    <w:name w:val="HTML Code"/>
    <w:basedOn w:val="DefaultParagraphFont"/>
    <w:uiPriority w:val="99"/>
    <w:semiHidden/>
    <w:unhideWhenUsed/>
    <w:rsid w:val="00896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0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610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266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963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3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127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1951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6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6238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5515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29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0350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58456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597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196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74482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4180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213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8711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75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307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5406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079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1650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1170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679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2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291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95811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53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5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091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856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2556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2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529">
          <w:marLeft w:val="0"/>
          <w:marRight w:val="0"/>
          <w:marTop w:val="0"/>
          <w:marBottom w:val="0"/>
          <w:divBdr>
            <w:top w:val="single" w:sz="2" w:space="6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1015577435">
              <w:marLeft w:val="0"/>
              <w:marRight w:val="0"/>
              <w:marTop w:val="0"/>
              <w:marBottom w:val="0"/>
              <w:divBdr>
                <w:top w:val="single" w:sz="2" w:space="0" w:color="3C4653"/>
                <w:left w:val="single" w:sz="2" w:space="0" w:color="3C4653"/>
                <w:bottom w:val="single" w:sz="2" w:space="0" w:color="3C4653"/>
                <w:right w:val="single" w:sz="2" w:space="0" w:color="3C4653"/>
              </w:divBdr>
              <w:divsChild>
                <w:div w:id="1170681510">
                  <w:marLeft w:val="0"/>
                  <w:marRight w:val="0"/>
                  <w:marTop w:val="0"/>
                  <w:marBottom w:val="0"/>
                  <w:divBdr>
                    <w:top w:val="single" w:sz="2" w:space="3" w:color="3C4653"/>
                    <w:left w:val="single" w:sz="2" w:space="3" w:color="3C4653"/>
                    <w:bottom w:val="single" w:sz="2" w:space="3" w:color="3C4653"/>
                    <w:right w:val="single" w:sz="2" w:space="3" w:color="3C4653"/>
                  </w:divBdr>
                  <w:divsChild>
                    <w:div w:id="65642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C4653"/>
                        <w:left w:val="single" w:sz="2" w:space="0" w:color="3C4653"/>
                        <w:bottom w:val="single" w:sz="2" w:space="0" w:color="3C4653"/>
                        <w:right w:val="single" w:sz="2" w:space="0" w:color="3C4653"/>
                      </w:divBdr>
                      <w:divsChild>
                        <w:div w:id="189819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525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545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75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8069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084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721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0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307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48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049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0622114">
                      <w:marLeft w:val="0"/>
                      <w:marRight w:val="0"/>
                      <w:marTop w:val="100"/>
                      <w:marBottom w:val="0"/>
                      <w:divBdr>
                        <w:top w:val="single" w:sz="2" w:space="12" w:color="3C4653"/>
                        <w:left w:val="single" w:sz="2" w:space="0" w:color="3C4653"/>
                        <w:bottom w:val="single" w:sz="2" w:space="0" w:color="3C4653"/>
                        <w:right w:val="single" w:sz="2" w:space="0" w:color="3C4653"/>
                      </w:divBdr>
                      <w:divsChild>
                        <w:div w:id="12838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C4653"/>
                            <w:left w:val="single" w:sz="2" w:space="0" w:color="3C4653"/>
                            <w:bottom w:val="single" w:sz="2" w:space="0" w:color="3C4653"/>
                            <w:right w:val="single" w:sz="2" w:space="0" w:color="3C4653"/>
                          </w:divBdr>
                          <w:divsChild>
                            <w:div w:id="14019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C4653"/>
                                <w:left w:val="single" w:sz="2" w:space="0" w:color="3C4653"/>
                                <w:bottom w:val="single" w:sz="2" w:space="0" w:color="3C4653"/>
                                <w:right w:val="single" w:sz="2" w:space="0" w:color="3C4653"/>
                              </w:divBdr>
                              <w:divsChild>
                                <w:div w:id="337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C4653"/>
                                    <w:left w:val="single" w:sz="2" w:space="0" w:color="3C4653"/>
                                    <w:bottom w:val="single" w:sz="2" w:space="0" w:color="3C4653"/>
                                    <w:right w:val="single" w:sz="2" w:space="0" w:color="3C465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054211">
          <w:marLeft w:val="0"/>
          <w:marRight w:val="0"/>
          <w:marTop w:val="0"/>
          <w:marBottom w:val="0"/>
          <w:divBdr>
            <w:top w:val="single" w:sz="2" w:space="6" w:color="3C4653"/>
            <w:left w:val="single" w:sz="2" w:space="0" w:color="3C4653"/>
            <w:bottom w:val="single" w:sz="2" w:space="0" w:color="3C4653"/>
            <w:right w:val="single" w:sz="2" w:space="0" w:color="3C4653"/>
          </w:divBdr>
          <w:divsChild>
            <w:div w:id="412822977">
              <w:marLeft w:val="0"/>
              <w:marRight w:val="0"/>
              <w:marTop w:val="0"/>
              <w:marBottom w:val="0"/>
              <w:divBdr>
                <w:top w:val="single" w:sz="2" w:space="0" w:color="3C4653"/>
                <w:left w:val="single" w:sz="2" w:space="0" w:color="3C4653"/>
                <w:bottom w:val="single" w:sz="2" w:space="0" w:color="3C4653"/>
                <w:right w:val="single" w:sz="2" w:space="0" w:color="3C4653"/>
              </w:divBdr>
              <w:divsChild>
                <w:div w:id="113836810">
                  <w:marLeft w:val="0"/>
                  <w:marRight w:val="0"/>
                  <w:marTop w:val="0"/>
                  <w:marBottom w:val="0"/>
                  <w:divBdr>
                    <w:top w:val="single" w:sz="2" w:space="0" w:color="3C4653"/>
                    <w:left w:val="single" w:sz="2" w:space="0" w:color="3C4653"/>
                    <w:bottom w:val="single" w:sz="2" w:space="0" w:color="3C4653"/>
                    <w:right w:val="single" w:sz="2" w:space="0" w:color="3C4653"/>
                  </w:divBdr>
                  <w:divsChild>
                    <w:div w:id="2108306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3C4653"/>
                        <w:left w:val="single" w:sz="2" w:space="0" w:color="3C4653"/>
                        <w:bottom w:val="single" w:sz="2" w:space="9" w:color="3C4653"/>
                        <w:right w:val="single" w:sz="2" w:space="0" w:color="3C4653"/>
                      </w:divBdr>
                      <w:divsChild>
                        <w:div w:id="159451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C4653"/>
                            <w:left w:val="single" w:sz="2" w:space="0" w:color="3C4653"/>
                            <w:bottom w:val="single" w:sz="2" w:space="0" w:color="3C4653"/>
                            <w:right w:val="single" w:sz="2" w:space="0" w:color="3C4653"/>
                          </w:divBdr>
                        </w:div>
                      </w:divsChild>
                    </w:div>
                    <w:div w:id="166902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C4653"/>
                        <w:left w:val="single" w:sz="2" w:space="0" w:color="3C4653"/>
                        <w:bottom w:val="single" w:sz="2" w:space="0" w:color="3C4653"/>
                        <w:right w:val="single" w:sz="2" w:space="0" w:color="3C4653"/>
                      </w:divBdr>
                      <w:divsChild>
                        <w:div w:id="13585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537505">
              <w:marLeft w:val="0"/>
              <w:marRight w:val="0"/>
              <w:marTop w:val="0"/>
              <w:marBottom w:val="0"/>
              <w:divBdr>
                <w:top w:val="single" w:sz="2" w:space="0" w:color="3C4653"/>
                <w:left w:val="single" w:sz="2" w:space="0" w:color="3C4653"/>
                <w:bottom w:val="single" w:sz="2" w:space="0" w:color="3C4653"/>
                <w:right w:val="single" w:sz="2" w:space="0" w:color="3C4653"/>
              </w:divBdr>
              <w:divsChild>
                <w:div w:id="1377704186">
                  <w:marLeft w:val="0"/>
                  <w:marRight w:val="0"/>
                  <w:marTop w:val="0"/>
                  <w:marBottom w:val="0"/>
                  <w:divBdr>
                    <w:top w:val="single" w:sz="2" w:space="3" w:color="3C4653"/>
                    <w:left w:val="single" w:sz="2" w:space="3" w:color="3C4653"/>
                    <w:bottom w:val="single" w:sz="2" w:space="3" w:color="3C4653"/>
                    <w:right w:val="single" w:sz="2" w:space="3" w:color="3C4653"/>
                  </w:divBdr>
                  <w:divsChild>
                    <w:div w:id="457338249">
                      <w:marLeft w:val="0"/>
                      <w:marRight w:val="0"/>
                      <w:marTop w:val="0"/>
                      <w:marBottom w:val="180"/>
                      <w:divBdr>
                        <w:top w:val="single" w:sz="2" w:space="0" w:color="3C4653"/>
                        <w:left w:val="single" w:sz="2" w:space="0" w:color="3C4653"/>
                        <w:bottom w:val="single" w:sz="2" w:space="0" w:color="3C4653"/>
                        <w:right w:val="single" w:sz="2" w:space="0" w:color="3C4653"/>
                      </w:divBdr>
                      <w:divsChild>
                        <w:div w:id="13207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C4653"/>
                            <w:left w:val="single" w:sz="2" w:space="0" w:color="3C4653"/>
                            <w:bottom w:val="single" w:sz="2" w:space="0" w:color="3C4653"/>
                            <w:right w:val="single" w:sz="2" w:space="0" w:color="3C4653"/>
                          </w:divBdr>
                        </w:div>
                      </w:divsChild>
                    </w:div>
                    <w:div w:id="1913393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C4653"/>
                        <w:left w:val="single" w:sz="2" w:space="0" w:color="3C4653"/>
                        <w:bottom w:val="single" w:sz="2" w:space="0" w:color="3C4653"/>
                        <w:right w:val="single" w:sz="2" w:space="0" w:color="3C4653"/>
                      </w:divBdr>
                      <w:divsChild>
                        <w:div w:id="6333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291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297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7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5646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99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65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63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58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29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032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041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887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05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453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964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421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6245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1861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7289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abychicflyer/Library/Group%20Containers/UBF8T346G9.Office/User%20Content.localized/Templates.localized/SNHU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SNHU DOC Template.dotx</Template>
  <TotalTime>12</TotalTime>
  <Pages>11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Reinersman</dc:creator>
  <cp:keywords/>
  <dc:description/>
  <cp:lastModifiedBy>Reinersman, Kelly</cp:lastModifiedBy>
  <cp:revision>5</cp:revision>
  <dcterms:created xsi:type="dcterms:W3CDTF">2025-06-12T17:59:00Z</dcterms:created>
  <dcterms:modified xsi:type="dcterms:W3CDTF">2025-06-12T18:16:00Z</dcterms:modified>
</cp:coreProperties>
</file>